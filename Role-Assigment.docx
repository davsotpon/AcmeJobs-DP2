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7151" w14:textId="2E4B908F" w:rsidR="00FE231F" w:rsidRPr="0008191D" w:rsidRDefault="00FE231F" w:rsidP="003354B7">
      <w:pPr>
        <w:pStyle w:val="Ttulo3"/>
        <w:rPr>
          <w:i/>
          <w:iCs/>
          <w:sz w:val="32"/>
          <w:szCs w:val="32"/>
        </w:rPr>
      </w:pPr>
      <w:r w:rsidRPr="0008191D">
        <w:rPr>
          <w:i/>
          <w:iCs/>
          <w:sz w:val="32"/>
          <w:szCs w:val="32"/>
        </w:rPr>
        <w:t>Datos de contacto</w:t>
      </w:r>
    </w:p>
    <w:p w14:paraId="23F59039" w14:textId="69CD2C24" w:rsidR="003354B7" w:rsidRDefault="003354B7" w:rsidP="003354B7"/>
    <w:tbl>
      <w:tblPr>
        <w:tblStyle w:val="Tablaconcuadrcula"/>
        <w:tblW w:w="0" w:type="auto"/>
        <w:tblBorders>
          <w:bottom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87099" w14:paraId="4070FC01" w14:textId="77777777" w:rsidTr="00407A5C">
        <w:tc>
          <w:tcPr>
            <w:tcW w:w="4247" w:type="dxa"/>
          </w:tcPr>
          <w:p w14:paraId="0D91387C" w14:textId="4B594B5F" w:rsidR="00D87099" w:rsidRPr="00D87099" w:rsidRDefault="00D87099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1730A685" w14:textId="5955F18D" w:rsidR="00D87099" w:rsidRPr="00D87099" w:rsidRDefault="00D87099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96575D" w14:paraId="15A0939E" w14:textId="77777777" w:rsidTr="00407A5C">
        <w:tc>
          <w:tcPr>
            <w:tcW w:w="4247" w:type="dxa"/>
          </w:tcPr>
          <w:p w14:paraId="49809B56" w14:textId="1D98E9AC" w:rsidR="0096575D" w:rsidRDefault="0096575D" w:rsidP="003354B7">
            <w:r>
              <w:t>Delgado Serrano, Jose</w:t>
            </w:r>
          </w:p>
        </w:tc>
        <w:tc>
          <w:tcPr>
            <w:tcW w:w="4247" w:type="dxa"/>
            <w:vMerge w:val="restart"/>
          </w:tcPr>
          <w:p w14:paraId="65D41E70" w14:textId="00D40566" w:rsidR="0096575D" w:rsidRDefault="006A3EB1" w:rsidP="006A3E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DFBA46" wp14:editId="19C64A0B">
                  <wp:extent cx="735330" cy="900572"/>
                  <wp:effectExtent l="76200" t="76200" r="140970" b="128270"/>
                  <wp:docPr id="10" name="Imagen 10" descr="Imagen que contiene pared, interior, persona, espe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ose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65" cy="920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75D" w14:paraId="2699D274" w14:textId="77777777" w:rsidTr="00407A5C">
        <w:tc>
          <w:tcPr>
            <w:tcW w:w="4247" w:type="dxa"/>
          </w:tcPr>
          <w:p w14:paraId="7932643B" w14:textId="1B9BD6D2" w:rsidR="0096575D" w:rsidRPr="00D87099" w:rsidRDefault="0096575D" w:rsidP="00D87099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1D3C1FBA" w14:textId="77777777" w:rsidR="0096575D" w:rsidRDefault="0096575D" w:rsidP="003354B7"/>
        </w:tc>
      </w:tr>
      <w:tr w:rsidR="0096575D" w14:paraId="763CAC5D" w14:textId="77777777" w:rsidTr="00407A5C">
        <w:tc>
          <w:tcPr>
            <w:tcW w:w="4247" w:type="dxa"/>
          </w:tcPr>
          <w:p w14:paraId="23FCC02E" w14:textId="197F9A12" w:rsidR="0096575D" w:rsidRDefault="0096575D" w:rsidP="003354B7">
            <w:r>
              <w:t>josdelser@alum.us.es</w:t>
            </w:r>
          </w:p>
        </w:tc>
        <w:tc>
          <w:tcPr>
            <w:tcW w:w="4247" w:type="dxa"/>
            <w:vMerge/>
          </w:tcPr>
          <w:p w14:paraId="326560BB" w14:textId="77777777" w:rsidR="0096575D" w:rsidRDefault="0096575D" w:rsidP="003354B7"/>
        </w:tc>
      </w:tr>
      <w:tr w:rsidR="0096575D" w14:paraId="52D986BE" w14:textId="77777777" w:rsidTr="00407A5C">
        <w:tc>
          <w:tcPr>
            <w:tcW w:w="4247" w:type="dxa"/>
          </w:tcPr>
          <w:p w14:paraId="1D2F65D3" w14:textId="0AD91099" w:rsidR="0096575D" w:rsidRPr="00D87099" w:rsidRDefault="0096575D" w:rsidP="003354B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3E620EAB" w14:textId="77777777" w:rsidR="0096575D" w:rsidRDefault="0096575D" w:rsidP="003354B7"/>
        </w:tc>
      </w:tr>
      <w:tr w:rsidR="0096575D" w:rsidRPr="006E33D1" w14:paraId="391D9209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6FCB29E" w14:textId="0B22C06E" w:rsidR="0096575D" w:rsidRPr="006E33D1" w:rsidRDefault="00407A5C" w:rsidP="003354B7">
            <w:pPr>
              <w:rPr>
                <w:lang w:val="en-GB"/>
              </w:rPr>
            </w:pPr>
            <w:r w:rsidRPr="006E33D1">
              <w:rPr>
                <w:lang w:val="en-GB"/>
              </w:rPr>
              <w:t>Desarrollador</w:t>
            </w:r>
            <w:r w:rsidR="006E33D1" w:rsidRPr="006E33D1">
              <w:rPr>
                <w:lang w:val="en-GB"/>
              </w:rPr>
              <w:t xml:space="preserve"> (company records and s</w:t>
            </w:r>
            <w:r w:rsidR="006E33D1">
              <w:rPr>
                <w:lang w:val="en-GB"/>
              </w:rPr>
              <w:t>pam)</w:t>
            </w:r>
          </w:p>
        </w:tc>
        <w:tc>
          <w:tcPr>
            <w:tcW w:w="4247" w:type="dxa"/>
            <w:vMerge/>
          </w:tcPr>
          <w:p w14:paraId="275D15E4" w14:textId="77777777" w:rsidR="0096575D" w:rsidRPr="006E33D1" w:rsidRDefault="0096575D" w:rsidP="003354B7">
            <w:pPr>
              <w:rPr>
                <w:lang w:val="en-GB"/>
              </w:rPr>
            </w:pPr>
          </w:p>
        </w:tc>
      </w:tr>
      <w:tr w:rsidR="0096575D" w:rsidRPr="006E33D1" w14:paraId="297BFC5C" w14:textId="77777777" w:rsidTr="00407A5C">
        <w:tc>
          <w:tcPr>
            <w:tcW w:w="4247" w:type="dxa"/>
            <w:tcBorders>
              <w:top w:val="nil"/>
            </w:tcBorders>
          </w:tcPr>
          <w:p w14:paraId="5FF342E5" w14:textId="6E1F9AD8" w:rsidR="0096575D" w:rsidRPr="006E33D1" w:rsidRDefault="0096575D" w:rsidP="008C398D">
            <w:pPr>
              <w:jc w:val="center"/>
              <w:rPr>
                <w:lang w:val="en-GB"/>
              </w:rPr>
            </w:pPr>
          </w:p>
        </w:tc>
        <w:tc>
          <w:tcPr>
            <w:tcW w:w="4247" w:type="dxa"/>
            <w:vMerge/>
          </w:tcPr>
          <w:p w14:paraId="125A33A5" w14:textId="77777777" w:rsidR="0096575D" w:rsidRPr="006E33D1" w:rsidRDefault="0096575D" w:rsidP="003354B7">
            <w:pPr>
              <w:rPr>
                <w:lang w:val="en-GB"/>
              </w:rPr>
            </w:pPr>
          </w:p>
        </w:tc>
      </w:tr>
      <w:tr w:rsidR="00D87099" w14:paraId="532FB47C" w14:textId="77777777" w:rsidTr="00407A5C">
        <w:tc>
          <w:tcPr>
            <w:tcW w:w="4247" w:type="dxa"/>
          </w:tcPr>
          <w:p w14:paraId="2E292C2E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7C909EF9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3E79DD" w14:paraId="330292CE" w14:textId="77777777" w:rsidTr="00407A5C">
        <w:tc>
          <w:tcPr>
            <w:tcW w:w="4247" w:type="dxa"/>
          </w:tcPr>
          <w:p w14:paraId="682BE6F7" w14:textId="15998A09" w:rsidR="003E79DD" w:rsidRDefault="003E79DD" w:rsidP="00E52933">
            <w:r>
              <w:t>Fernández Manzano, Antonio</w:t>
            </w:r>
          </w:p>
        </w:tc>
        <w:tc>
          <w:tcPr>
            <w:tcW w:w="4247" w:type="dxa"/>
            <w:vMerge w:val="restart"/>
          </w:tcPr>
          <w:p w14:paraId="77487D79" w14:textId="5D3A1947" w:rsidR="003E79DD" w:rsidRDefault="00A072FD" w:rsidP="00A072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E8B1CE" wp14:editId="085D77C4">
                  <wp:extent cx="727710" cy="895091"/>
                  <wp:effectExtent l="76200" t="76200" r="129540" b="133985"/>
                  <wp:docPr id="8" name="Imagen 8" descr="Imagen que contiene hombre, persona, pared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ntonio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459" cy="9366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9DD" w14:paraId="2F6B59FA" w14:textId="77777777" w:rsidTr="00407A5C">
        <w:tc>
          <w:tcPr>
            <w:tcW w:w="4247" w:type="dxa"/>
          </w:tcPr>
          <w:p w14:paraId="04C6A874" w14:textId="77777777" w:rsidR="003E79DD" w:rsidRPr="00D87099" w:rsidRDefault="003E79DD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43925C8" w14:textId="77777777" w:rsidR="003E79DD" w:rsidRDefault="003E79DD" w:rsidP="00E52933"/>
        </w:tc>
      </w:tr>
      <w:tr w:rsidR="003E79DD" w14:paraId="031BC1EA" w14:textId="77777777" w:rsidTr="00407A5C">
        <w:tc>
          <w:tcPr>
            <w:tcW w:w="4247" w:type="dxa"/>
          </w:tcPr>
          <w:p w14:paraId="44678A03" w14:textId="27A14138" w:rsidR="003E79DD" w:rsidRDefault="003E79DD" w:rsidP="00E52933">
            <w:r>
              <w:t>antferman@alum.us.es</w:t>
            </w:r>
          </w:p>
        </w:tc>
        <w:tc>
          <w:tcPr>
            <w:tcW w:w="4247" w:type="dxa"/>
            <w:vMerge/>
          </w:tcPr>
          <w:p w14:paraId="532665C9" w14:textId="77777777" w:rsidR="003E79DD" w:rsidRDefault="003E79DD" w:rsidP="00E52933"/>
        </w:tc>
      </w:tr>
      <w:tr w:rsidR="003E79DD" w14:paraId="757014FC" w14:textId="77777777" w:rsidTr="00407A5C">
        <w:tc>
          <w:tcPr>
            <w:tcW w:w="4247" w:type="dxa"/>
          </w:tcPr>
          <w:p w14:paraId="5AEAE514" w14:textId="04AA0FE7" w:rsidR="003E79DD" w:rsidRPr="00D87099" w:rsidRDefault="003E79DD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00631D85" w14:textId="77777777" w:rsidR="003E79DD" w:rsidRDefault="003E79DD" w:rsidP="00E52933"/>
        </w:tc>
      </w:tr>
      <w:tr w:rsidR="003E79DD" w14:paraId="4E894599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67E2050D" w14:textId="5AC0FF36" w:rsidR="003E79DD" w:rsidRDefault="00407A5C" w:rsidP="00E52933">
            <w:r>
              <w:t>Analista</w:t>
            </w:r>
            <w:r w:rsidR="00B80AA1">
              <w:t xml:space="preserve"> (challenges)</w:t>
            </w:r>
          </w:p>
        </w:tc>
        <w:tc>
          <w:tcPr>
            <w:tcW w:w="4247" w:type="dxa"/>
            <w:vMerge/>
          </w:tcPr>
          <w:p w14:paraId="64E8B589" w14:textId="77777777" w:rsidR="003E79DD" w:rsidRDefault="003E79DD" w:rsidP="00E52933"/>
        </w:tc>
      </w:tr>
      <w:tr w:rsidR="003E79DD" w14:paraId="61B91F23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727C5EBA" w14:textId="0B69C563" w:rsidR="003E79DD" w:rsidRPr="003E79DD" w:rsidRDefault="003E79DD" w:rsidP="00E52933">
            <w:pPr>
              <w:rPr>
                <w:b/>
                <w:bCs/>
                <w:i/>
                <w:iCs/>
              </w:rPr>
            </w:pPr>
          </w:p>
        </w:tc>
        <w:tc>
          <w:tcPr>
            <w:tcW w:w="4247" w:type="dxa"/>
            <w:vMerge/>
          </w:tcPr>
          <w:p w14:paraId="284B0986" w14:textId="77777777" w:rsidR="003E79DD" w:rsidRDefault="003E79DD" w:rsidP="00E52933"/>
        </w:tc>
      </w:tr>
      <w:tr w:rsidR="003E79DD" w14:paraId="34653C95" w14:textId="77777777" w:rsidTr="00407A5C">
        <w:tc>
          <w:tcPr>
            <w:tcW w:w="4247" w:type="dxa"/>
            <w:tcBorders>
              <w:top w:val="nil"/>
            </w:tcBorders>
          </w:tcPr>
          <w:p w14:paraId="2094EE0C" w14:textId="7C380020" w:rsidR="003E79DD" w:rsidRDefault="003E79DD" w:rsidP="008C398D">
            <w:pPr>
              <w:jc w:val="center"/>
            </w:pPr>
          </w:p>
        </w:tc>
        <w:tc>
          <w:tcPr>
            <w:tcW w:w="4247" w:type="dxa"/>
            <w:vMerge/>
          </w:tcPr>
          <w:p w14:paraId="0C7D0CEB" w14:textId="77777777" w:rsidR="003E79DD" w:rsidRDefault="003E79DD" w:rsidP="00E52933"/>
        </w:tc>
      </w:tr>
      <w:tr w:rsidR="00D87099" w14:paraId="5CAF1757" w14:textId="77777777" w:rsidTr="00407A5C">
        <w:tc>
          <w:tcPr>
            <w:tcW w:w="4247" w:type="dxa"/>
          </w:tcPr>
          <w:p w14:paraId="033FEFF4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46E5104C" w14:textId="77777777" w:rsidR="00D87099" w:rsidRPr="00D87099" w:rsidRDefault="00D87099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056C7A" w14:paraId="53ADAE0B" w14:textId="77777777" w:rsidTr="00407A5C">
        <w:tc>
          <w:tcPr>
            <w:tcW w:w="4247" w:type="dxa"/>
          </w:tcPr>
          <w:p w14:paraId="441F4C62" w14:textId="5CE7032D" w:rsidR="00056C7A" w:rsidRDefault="00056C7A" w:rsidP="00E52933">
            <w:r>
              <w:t>García Villalobos, Abraham</w:t>
            </w:r>
          </w:p>
        </w:tc>
        <w:tc>
          <w:tcPr>
            <w:tcW w:w="4247" w:type="dxa"/>
            <w:vMerge w:val="restart"/>
          </w:tcPr>
          <w:p w14:paraId="7FC21507" w14:textId="538BAD1B" w:rsidR="00056C7A" w:rsidRDefault="00056C7A" w:rsidP="00056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7CD25B" wp14:editId="434E3176">
                  <wp:extent cx="853739" cy="896958"/>
                  <wp:effectExtent l="76200" t="76200" r="137160" b="132080"/>
                  <wp:docPr id="2" name="Imagen 2" descr="Imagen que contiene persona, ropa, pare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brah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768" cy="9243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C7A" w14:paraId="4C338308" w14:textId="77777777" w:rsidTr="00407A5C">
        <w:tc>
          <w:tcPr>
            <w:tcW w:w="4247" w:type="dxa"/>
          </w:tcPr>
          <w:p w14:paraId="48FAC99E" w14:textId="77777777" w:rsidR="00056C7A" w:rsidRPr="00D87099" w:rsidRDefault="00056C7A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8158245" w14:textId="77777777" w:rsidR="00056C7A" w:rsidRDefault="00056C7A" w:rsidP="00E52933"/>
        </w:tc>
      </w:tr>
      <w:tr w:rsidR="00056C7A" w14:paraId="21E87380" w14:textId="77777777" w:rsidTr="00407A5C">
        <w:tc>
          <w:tcPr>
            <w:tcW w:w="4247" w:type="dxa"/>
          </w:tcPr>
          <w:p w14:paraId="6F36AE4F" w14:textId="1E215BAA" w:rsidR="00056C7A" w:rsidRDefault="00056C7A" w:rsidP="00E52933">
            <w:r>
              <w:t>abrgarvil@alum.us.es</w:t>
            </w:r>
          </w:p>
        </w:tc>
        <w:tc>
          <w:tcPr>
            <w:tcW w:w="4247" w:type="dxa"/>
            <w:vMerge/>
          </w:tcPr>
          <w:p w14:paraId="1FC9F5D3" w14:textId="77777777" w:rsidR="00056C7A" w:rsidRDefault="00056C7A" w:rsidP="00E52933"/>
        </w:tc>
      </w:tr>
      <w:tr w:rsidR="00056C7A" w14:paraId="21A2FAEB" w14:textId="77777777" w:rsidTr="00407A5C">
        <w:tc>
          <w:tcPr>
            <w:tcW w:w="4247" w:type="dxa"/>
          </w:tcPr>
          <w:p w14:paraId="6DA3B2CA" w14:textId="1997F875" w:rsidR="00056C7A" w:rsidRPr="00D87099" w:rsidRDefault="00056C7A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3C0EDF8D" w14:textId="77777777" w:rsidR="00056C7A" w:rsidRDefault="00056C7A" w:rsidP="00E52933"/>
        </w:tc>
      </w:tr>
      <w:tr w:rsidR="00056C7A" w14:paraId="71838965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480C2EC" w14:textId="2DF423A4" w:rsidR="00056C7A" w:rsidRDefault="00407A5C" w:rsidP="00E52933">
            <w:r>
              <w:t>Operador</w:t>
            </w:r>
            <w:r w:rsidR="006E33D1">
              <w:t xml:space="preserve"> (request)</w:t>
            </w:r>
          </w:p>
        </w:tc>
        <w:tc>
          <w:tcPr>
            <w:tcW w:w="4247" w:type="dxa"/>
            <w:vMerge/>
          </w:tcPr>
          <w:p w14:paraId="5AC27807" w14:textId="77777777" w:rsidR="00056C7A" w:rsidRDefault="00056C7A" w:rsidP="00E52933"/>
        </w:tc>
      </w:tr>
      <w:tr w:rsidR="00056C7A" w14:paraId="59CD2EEE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518D61A6" w14:textId="41197584" w:rsidR="00056C7A" w:rsidRPr="00056C7A" w:rsidRDefault="00056C7A" w:rsidP="00E52933">
            <w:pPr>
              <w:rPr>
                <w:b/>
                <w:bCs/>
                <w:i/>
                <w:iCs/>
              </w:rPr>
            </w:pPr>
          </w:p>
        </w:tc>
        <w:tc>
          <w:tcPr>
            <w:tcW w:w="4247" w:type="dxa"/>
            <w:vMerge/>
          </w:tcPr>
          <w:p w14:paraId="37E7FC77" w14:textId="77777777" w:rsidR="00056C7A" w:rsidRDefault="00056C7A" w:rsidP="00E52933"/>
        </w:tc>
      </w:tr>
      <w:tr w:rsidR="00056C7A" w14:paraId="1F42914B" w14:textId="77777777" w:rsidTr="00407A5C">
        <w:tc>
          <w:tcPr>
            <w:tcW w:w="4247" w:type="dxa"/>
            <w:tcBorders>
              <w:top w:val="nil"/>
            </w:tcBorders>
          </w:tcPr>
          <w:p w14:paraId="5EE0B21A" w14:textId="7B3526AB" w:rsidR="00056C7A" w:rsidRDefault="00056C7A" w:rsidP="00EC3A75">
            <w:pPr>
              <w:jc w:val="center"/>
            </w:pPr>
          </w:p>
        </w:tc>
        <w:tc>
          <w:tcPr>
            <w:tcW w:w="4247" w:type="dxa"/>
            <w:vMerge/>
          </w:tcPr>
          <w:p w14:paraId="6D1D7C9D" w14:textId="77777777" w:rsidR="00056C7A" w:rsidRDefault="00056C7A" w:rsidP="00E52933"/>
        </w:tc>
      </w:tr>
      <w:tr w:rsidR="00217381" w14:paraId="5E337FB6" w14:textId="77777777" w:rsidTr="00407A5C">
        <w:tc>
          <w:tcPr>
            <w:tcW w:w="4247" w:type="dxa"/>
          </w:tcPr>
          <w:p w14:paraId="7A31FC8C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6AB288B5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0D7370" w14:paraId="0F8AD529" w14:textId="77777777" w:rsidTr="00407A5C">
        <w:tc>
          <w:tcPr>
            <w:tcW w:w="4247" w:type="dxa"/>
          </w:tcPr>
          <w:p w14:paraId="78B761E6" w14:textId="6C752DC9" w:rsidR="000D7370" w:rsidRDefault="000D7370" w:rsidP="00E52933">
            <w:r>
              <w:t>Guerrero Romero, Martín Arturo</w:t>
            </w:r>
          </w:p>
        </w:tc>
        <w:tc>
          <w:tcPr>
            <w:tcW w:w="4247" w:type="dxa"/>
            <w:vMerge w:val="restart"/>
          </w:tcPr>
          <w:p w14:paraId="2E33AD44" w14:textId="3BE4CB9A" w:rsidR="000D7370" w:rsidRDefault="00217381" w:rsidP="002173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63AD15" wp14:editId="572FABAC">
                  <wp:extent cx="786941" cy="922323"/>
                  <wp:effectExtent l="76200" t="76200" r="127635" b="125730"/>
                  <wp:docPr id="3" name="Imagen 3" descr="Imagen que contiene persona, pared, corbata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tín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916" cy="95276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70" w14:paraId="3BFD1E62" w14:textId="77777777" w:rsidTr="00407A5C">
        <w:tc>
          <w:tcPr>
            <w:tcW w:w="4247" w:type="dxa"/>
          </w:tcPr>
          <w:p w14:paraId="5C2035FF" w14:textId="77777777" w:rsidR="000D7370" w:rsidRPr="00D87099" w:rsidRDefault="000D7370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5AC46900" w14:textId="77777777" w:rsidR="000D7370" w:rsidRDefault="000D7370" w:rsidP="00E52933"/>
        </w:tc>
      </w:tr>
      <w:tr w:rsidR="000D7370" w14:paraId="34EB1351" w14:textId="77777777" w:rsidTr="00407A5C">
        <w:tc>
          <w:tcPr>
            <w:tcW w:w="4247" w:type="dxa"/>
          </w:tcPr>
          <w:p w14:paraId="78837954" w14:textId="07BC0D33" w:rsidR="000D7370" w:rsidRDefault="000D7370" w:rsidP="00E52933">
            <w:r>
              <w:t>marguerom1@alum.us.es</w:t>
            </w:r>
          </w:p>
        </w:tc>
        <w:tc>
          <w:tcPr>
            <w:tcW w:w="4247" w:type="dxa"/>
            <w:vMerge/>
          </w:tcPr>
          <w:p w14:paraId="66D282A6" w14:textId="77777777" w:rsidR="000D7370" w:rsidRDefault="000D7370" w:rsidP="00E52933"/>
        </w:tc>
      </w:tr>
      <w:tr w:rsidR="000D7370" w14:paraId="40023CAD" w14:textId="77777777" w:rsidTr="00407A5C">
        <w:tc>
          <w:tcPr>
            <w:tcW w:w="4247" w:type="dxa"/>
          </w:tcPr>
          <w:p w14:paraId="3950CB50" w14:textId="7760A55C" w:rsidR="000D7370" w:rsidRPr="00D87099" w:rsidRDefault="000D7370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6B94A170" w14:textId="77777777" w:rsidR="000D7370" w:rsidRDefault="000D7370" w:rsidP="00E52933"/>
        </w:tc>
      </w:tr>
      <w:tr w:rsidR="000D7370" w14:paraId="1214301E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30DE7D69" w14:textId="17F4BCD0" w:rsidR="000D7370" w:rsidRDefault="00407A5C" w:rsidP="00E52933">
            <w:r>
              <w:t>Desarrollador</w:t>
            </w:r>
            <w:r w:rsidR="006E33D1">
              <w:t xml:space="preserve"> </w:t>
            </w:r>
            <w:r w:rsidR="006E33D1" w:rsidRPr="006E33D1">
              <w:rPr>
                <w:lang w:val="en-GB"/>
              </w:rPr>
              <w:t>(announcements and of</w:t>
            </w:r>
            <w:r w:rsidR="006E33D1">
              <w:rPr>
                <w:lang w:val="en-GB"/>
              </w:rPr>
              <w:t>fers)</w:t>
            </w:r>
          </w:p>
        </w:tc>
        <w:tc>
          <w:tcPr>
            <w:tcW w:w="4247" w:type="dxa"/>
            <w:vMerge/>
          </w:tcPr>
          <w:p w14:paraId="627DE056" w14:textId="77777777" w:rsidR="000D7370" w:rsidRDefault="000D7370" w:rsidP="00E52933"/>
        </w:tc>
      </w:tr>
      <w:tr w:rsidR="000D7370" w14:paraId="5FA9C4FF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6F9AC412" w14:textId="591C556F" w:rsidR="000D7370" w:rsidRPr="000D7370" w:rsidRDefault="000D7370" w:rsidP="00E52933">
            <w:pPr>
              <w:rPr>
                <w:b/>
                <w:bCs/>
                <w:i/>
                <w:iCs/>
              </w:rPr>
            </w:pPr>
          </w:p>
        </w:tc>
        <w:tc>
          <w:tcPr>
            <w:tcW w:w="4247" w:type="dxa"/>
            <w:vMerge/>
          </w:tcPr>
          <w:p w14:paraId="1F60CD1E" w14:textId="77777777" w:rsidR="000D7370" w:rsidRDefault="000D7370" w:rsidP="00E52933"/>
        </w:tc>
      </w:tr>
      <w:tr w:rsidR="000D7370" w14:paraId="1B277EE3" w14:textId="77777777" w:rsidTr="00407A5C">
        <w:tc>
          <w:tcPr>
            <w:tcW w:w="4247" w:type="dxa"/>
            <w:tcBorders>
              <w:top w:val="nil"/>
            </w:tcBorders>
          </w:tcPr>
          <w:p w14:paraId="6A73B9D2" w14:textId="6EA502F9" w:rsidR="000D7370" w:rsidRDefault="000D7370" w:rsidP="00EC3A75">
            <w:pPr>
              <w:jc w:val="center"/>
            </w:pPr>
          </w:p>
        </w:tc>
        <w:tc>
          <w:tcPr>
            <w:tcW w:w="4247" w:type="dxa"/>
            <w:vMerge/>
          </w:tcPr>
          <w:p w14:paraId="74AC9044" w14:textId="77777777" w:rsidR="000D7370" w:rsidRDefault="000D7370" w:rsidP="00E52933"/>
        </w:tc>
      </w:tr>
      <w:tr w:rsidR="00661CA4" w14:paraId="4E12AFAE" w14:textId="77777777" w:rsidTr="00407A5C">
        <w:tc>
          <w:tcPr>
            <w:tcW w:w="4247" w:type="dxa"/>
          </w:tcPr>
          <w:p w14:paraId="2150C884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33292F91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8359BB" w14:paraId="18B3C748" w14:textId="77777777" w:rsidTr="00407A5C">
        <w:tc>
          <w:tcPr>
            <w:tcW w:w="4247" w:type="dxa"/>
          </w:tcPr>
          <w:p w14:paraId="3DEA9687" w14:textId="04E44E0A" w:rsidR="008359BB" w:rsidRDefault="008359BB" w:rsidP="00E52933">
            <w:r>
              <w:t>Hu, Chao</w:t>
            </w:r>
          </w:p>
        </w:tc>
        <w:tc>
          <w:tcPr>
            <w:tcW w:w="4247" w:type="dxa"/>
            <w:vMerge w:val="restart"/>
          </w:tcPr>
          <w:p w14:paraId="6B9D9D98" w14:textId="1C9B1E00" w:rsidR="008359BB" w:rsidRDefault="00217381" w:rsidP="002173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AB966" wp14:editId="53E73600">
                  <wp:extent cx="880921" cy="880921"/>
                  <wp:effectExtent l="76200" t="76200" r="128905" b="128905"/>
                  <wp:docPr id="4" name="Imagen 4" descr="Imagen que contiene persona, pared, interior,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ao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485" cy="8964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BB" w14:paraId="0170DEDE" w14:textId="77777777" w:rsidTr="00407A5C">
        <w:tc>
          <w:tcPr>
            <w:tcW w:w="4247" w:type="dxa"/>
          </w:tcPr>
          <w:p w14:paraId="43F0E0C2" w14:textId="77777777" w:rsidR="008359BB" w:rsidRPr="00D87099" w:rsidRDefault="008359BB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0AEB56E2" w14:textId="77777777" w:rsidR="008359BB" w:rsidRDefault="008359BB" w:rsidP="00E52933"/>
        </w:tc>
      </w:tr>
      <w:tr w:rsidR="008359BB" w14:paraId="2758DE52" w14:textId="77777777" w:rsidTr="00407A5C">
        <w:tc>
          <w:tcPr>
            <w:tcW w:w="4247" w:type="dxa"/>
          </w:tcPr>
          <w:p w14:paraId="6222980E" w14:textId="2917E16D" w:rsidR="008359BB" w:rsidRDefault="008359BB" w:rsidP="00E52933">
            <w:r>
              <w:t>chau@alum.us.es</w:t>
            </w:r>
          </w:p>
        </w:tc>
        <w:tc>
          <w:tcPr>
            <w:tcW w:w="4247" w:type="dxa"/>
            <w:vMerge/>
          </w:tcPr>
          <w:p w14:paraId="64302DC6" w14:textId="77777777" w:rsidR="008359BB" w:rsidRDefault="008359BB" w:rsidP="00E52933"/>
        </w:tc>
      </w:tr>
      <w:tr w:rsidR="008359BB" w14:paraId="4D889C3B" w14:textId="77777777" w:rsidTr="00407A5C">
        <w:tc>
          <w:tcPr>
            <w:tcW w:w="4247" w:type="dxa"/>
          </w:tcPr>
          <w:p w14:paraId="1755BE04" w14:textId="793ACA9D" w:rsidR="008359BB" w:rsidRPr="00D87099" w:rsidRDefault="008359BB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4F676B34" w14:textId="77777777" w:rsidR="008359BB" w:rsidRDefault="008359BB" w:rsidP="00E52933"/>
        </w:tc>
      </w:tr>
      <w:tr w:rsidR="008359BB" w14:paraId="0E5D588F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0CDE6452" w14:textId="3B8F30CF" w:rsidR="008359BB" w:rsidRDefault="00407A5C" w:rsidP="00E52933">
            <w:r>
              <w:t>Testeador</w:t>
            </w:r>
            <w:r w:rsidR="00B80AA1">
              <w:t xml:space="preserve"> (investor records)</w:t>
            </w:r>
            <w:bookmarkStart w:id="0" w:name="_GoBack"/>
            <w:bookmarkEnd w:id="0"/>
          </w:p>
        </w:tc>
        <w:tc>
          <w:tcPr>
            <w:tcW w:w="4247" w:type="dxa"/>
            <w:vMerge/>
          </w:tcPr>
          <w:p w14:paraId="4ABB4BF2" w14:textId="77777777" w:rsidR="008359BB" w:rsidRDefault="008359BB" w:rsidP="00E52933"/>
        </w:tc>
      </w:tr>
      <w:tr w:rsidR="008359BB" w14:paraId="56897EB7" w14:textId="77777777" w:rsidTr="00407A5C">
        <w:tc>
          <w:tcPr>
            <w:tcW w:w="4247" w:type="dxa"/>
            <w:tcBorders>
              <w:top w:val="single" w:sz="6" w:space="0" w:color="auto"/>
              <w:bottom w:val="nil"/>
            </w:tcBorders>
          </w:tcPr>
          <w:p w14:paraId="1FA365E7" w14:textId="3DCCA364" w:rsidR="008359BB" w:rsidRPr="008359BB" w:rsidRDefault="008359BB" w:rsidP="00E52933">
            <w:pPr>
              <w:rPr>
                <w:b/>
                <w:bCs/>
                <w:i/>
                <w:iCs/>
              </w:rPr>
            </w:pPr>
          </w:p>
        </w:tc>
        <w:tc>
          <w:tcPr>
            <w:tcW w:w="4247" w:type="dxa"/>
            <w:vMerge/>
          </w:tcPr>
          <w:p w14:paraId="5A890B75" w14:textId="77777777" w:rsidR="008359BB" w:rsidRDefault="008359BB" w:rsidP="00E52933"/>
        </w:tc>
      </w:tr>
      <w:tr w:rsidR="008359BB" w14:paraId="2AB490B1" w14:textId="77777777" w:rsidTr="00407A5C">
        <w:tc>
          <w:tcPr>
            <w:tcW w:w="4247" w:type="dxa"/>
            <w:tcBorders>
              <w:top w:val="nil"/>
            </w:tcBorders>
          </w:tcPr>
          <w:p w14:paraId="434BB1E1" w14:textId="7B93E7BF" w:rsidR="008359BB" w:rsidRDefault="008359BB" w:rsidP="00EC3A75">
            <w:pPr>
              <w:jc w:val="center"/>
            </w:pPr>
          </w:p>
        </w:tc>
        <w:tc>
          <w:tcPr>
            <w:tcW w:w="4247" w:type="dxa"/>
            <w:vMerge/>
          </w:tcPr>
          <w:p w14:paraId="49F3D80F" w14:textId="77777777" w:rsidR="008359BB" w:rsidRDefault="008359BB" w:rsidP="00E52933"/>
        </w:tc>
      </w:tr>
      <w:tr w:rsidR="00661CA4" w14:paraId="6FB7ECEB" w14:textId="77777777" w:rsidTr="00407A5C">
        <w:tc>
          <w:tcPr>
            <w:tcW w:w="4247" w:type="dxa"/>
          </w:tcPr>
          <w:p w14:paraId="54D84804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completo</w:t>
            </w:r>
          </w:p>
        </w:tc>
        <w:tc>
          <w:tcPr>
            <w:tcW w:w="4247" w:type="dxa"/>
          </w:tcPr>
          <w:p w14:paraId="084F929B" w14:textId="77777777" w:rsidR="00661CA4" w:rsidRPr="00D87099" w:rsidRDefault="00661CA4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Foto</w:t>
            </w:r>
          </w:p>
        </w:tc>
      </w:tr>
      <w:tr w:rsidR="00F247EB" w14:paraId="06CE8D13" w14:textId="77777777" w:rsidTr="00407A5C">
        <w:tc>
          <w:tcPr>
            <w:tcW w:w="4247" w:type="dxa"/>
          </w:tcPr>
          <w:p w14:paraId="7E08DE71" w14:textId="4FFBAA8A" w:rsidR="00F247EB" w:rsidRDefault="00F247EB" w:rsidP="00E52933">
            <w:r>
              <w:t>Soto Ponce, David</w:t>
            </w:r>
          </w:p>
        </w:tc>
        <w:tc>
          <w:tcPr>
            <w:tcW w:w="4247" w:type="dxa"/>
            <w:vMerge w:val="restart"/>
          </w:tcPr>
          <w:p w14:paraId="354A849F" w14:textId="0FA6CB59" w:rsidR="00F247EB" w:rsidRDefault="00F247EB" w:rsidP="00F247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D3C896" wp14:editId="551CC6E8">
                  <wp:extent cx="900840" cy="887721"/>
                  <wp:effectExtent l="76200" t="76200" r="128270" b="141605"/>
                  <wp:docPr id="5" name="Imagen 5" descr="Imagen que contiene persona, corbata, ropa, hombr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id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302" cy="9108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7EB" w14:paraId="48B6DC0D" w14:textId="77777777" w:rsidTr="00407A5C">
        <w:tc>
          <w:tcPr>
            <w:tcW w:w="4247" w:type="dxa"/>
          </w:tcPr>
          <w:p w14:paraId="3D06C60E" w14:textId="77777777" w:rsidR="00F247EB" w:rsidRPr="00D87099" w:rsidRDefault="00F247EB" w:rsidP="00E52933">
            <w:pPr>
              <w:tabs>
                <w:tab w:val="left" w:pos="2384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Correo corporativo</w:t>
            </w:r>
            <w:r>
              <w:rPr>
                <w:b/>
                <w:bCs/>
                <w:i/>
                <w:iCs/>
              </w:rPr>
              <w:tab/>
            </w:r>
          </w:p>
        </w:tc>
        <w:tc>
          <w:tcPr>
            <w:tcW w:w="4247" w:type="dxa"/>
            <w:vMerge/>
          </w:tcPr>
          <w:p w14:paraId="47E8CABF" w14:textId="77777777" w:rsidR="00F247EB" w:rsidRDefault="00F247EB" w:rsidP="00E52933"/>
        </w:tc>
      </w:tr>
      <w:tr w:rsidR="00F247EB" w14:paraId="2A1A45F7" w14:textId="77777777" w:rsidTr="00407A5C">
        <w:tc>
          <w:tcPr>
            <w:tcW w:w="4247" w:type="dxa"/>
          </w:tcPr>
          <w:p w14:paraId="2A24B052" w14:textId="2F38B3A9" w:rsidR="00F247EB" w:rsidRDefault="00F247EB" w:rsidP="00E52933">
            <w:r>
              <w:t>davsotpon@alum.us.es</w:t>
            </w:r>
          </w:p>
        </w:tc>
        <w:tc>
          <w:tcPr>
            <w:tcW w:w="4247" w:type="dxa"/>
            <w:vMerge/>
          </w:tcPr>
          <w:p w14:paraId="5C8D0C35" w14:textId="77777777" w:rsidR="00F247EB" w:rsidRDefault="00F247EB" w:rsidP="00E52933"/>
        </w:tc>
      </w:tr>
      <w:tr w:rsidR="00F247EB" w14:paraId="3ED3D29C" w14:textId="77777777" w:rsidTr="00407A5C">
        <w:tc>
          <w:tcPr>
            <w:tcW w:w="4247" w:type="dxa"/>
          </w:tcPr>
          <w:p w14:paraId="4CFAE01C" w14:textId="71DE147C" w:rsidR="00F247EB" w:rsidRPr="00D87099" w:rsidRDefault="00F247EB" w:rsidP="00E5293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</w:t>
            </w:r>
            <w:r w:rsidR="0027307B">
              <w:rPr>
                <w:b/>
                <w:bCs/>
                <w:i/>
                <w:iCs/>
              </w:rPr>
              <w:t xml:space="preserve"> and task</w:t>
            </w:r>
          </w:p>
        </w:tc>
        <w:tc>
          <w:tcPr>
            <w:tcW w:w="4247" w:type="dxa"/>
            <w:vMerge/>
          </w:tcPr>
          <w:p w14:paraId="4F7461AC" w14:textId="77777777" w:rsidR="00F247EB" w:rsidRDefault="00F247EB" w:rsidP="00E52933"/>
        </w:tc>
      </w:tr>
      <w:tr w:rsidR="00F247EB" w:rsidRPr="006E33D1" w14:paraId="0D01993B" w14:textId="77777777" w:rsidTr="00407A5C">
        <w:tc>
          <w:tcPr>
            <w:tcW w:w="4247" w:type="dxa"/>
            <w:tcBorders>
              <w:bottom w:val="single" w:sz="6" w:space="0" w:color="auto"/>
            </w:tcBorders>
          </w:tcPr>
          <w:p w14:paraId="5F437D51" w14:textId="2D6B8694" w:rsidR="00F247EB" w:rsidRPr="006E33D1" w:rsidRDefault="00F247EB" w:rsidP="00E52933">
            <w:pPr>
              <w:rPr>
                <w:lang w:val="en-GB"/>
              </w:rPr>
            </w:pPr>
            <w:r w:rsidRPr="006E33D1">
              <w:rPr>
                <w:lang w:val="en-GB"/>
              </w:rPr>
              <w:t>Jefe de proyecto</w:t>
            </w:r>
            <w:r w:rsidR="006E33D1" w:rsidRPr="006E33D1">
              <w:rPr>
                <w:lang w:val="en-GB"/>
              </w:rPr>
              <w:t xml:space="preserve"> (announcements and of</w:t>
            </w:r>
            <w:r w:rsidR="006E33D1">
              <w:rPr>
                <w:lang w:val="en-GB"/>
              </w:rPr>
              <w:t>fers)</w:t>
            </w:r>
          </w:p>
        </w:tc>
        <w:tc>
          <w:tcPr>
            <w:tcW w:w="4247" w:type="dxa"/>
            <w:vMerge/>
          </w:tcPr>
          <w:p w14:paraId="3B2B73AD" w14:textId="77777777" w:rsidR="00F247EB" w:rsidRPr="006E33D1" w:rsidRDefault="00F247EB" w:rsidP="00E52933">
            <w:pPr>
              <w:rPr>
                <w:lang w:val="en-GB"/>
              </w:rPr>
            </w:pPr>
          </w:p>
        </w:tc>
      </w:tr>
      <w:tr w:rsidR="00F247EB" w:rsidRPr="006E33D1" w14:paraId="0C0B459F" w14:textId="77777777" w:rsidTr="006E33D1">
        <w:trPr>
          <w:trHeight w:val="108"/>
        </w:trPr>
        <w:tc>
          <w:tcPr>
            <w:tcW w:w="4247" w:type="dxa"/>
            <w:tcBorders>
              <w:top w:val="nil"/>
            </w:tcBorders>
          </w:tcPr>
          <w:p w14:paraId="2205E25B" w14:textId="2F0678BD" w:rsidR="00F247EB" w:rsidRPr="006E33D1" w:rsidRDefault="00F247EB" w:rsidP="00EC3A75">
            <w:pPr>
              <w:jc w:val="center"/>
              <w:rPr>
                <w:lang w:val="en-GB"/>
              </w:rPr>
            </w:pPr>
          </w:p>
        </w:tc>
        <w:tc>
          <w:tcPr>
            <w:tcW w:w="4247" w:type="dxa"/>
            <w:vMerge/>
          </w:tcPr>
          <w:p w14:paraId="56C9854A" w14:textId="77777777" w:rsidR="00F247EB" w:rsidRPr="006E33D1" w:rsidRDefault="00F247EB" w:rsidP="00E52933">
            <w:pPr>
              <w:rPr>
                <w:lang w:val="en-GB"/>
              </w:rPr>
            </w:pPr>
          </w:p>
        </w:tc>
      </w:tr>
    </w:tbl>
    <w:p w14:paraId="12809102" w14:textId="77777777" w:rsidR="00392FA9" w:rsidRPr="006E33D1" w:rsidRDefault="00392FA9">
      <w:pPr>
        <w:rPr>
          <w:lang w:val="en-GB"/>
        </w:rPr>
      </w:pPr>
    </w:p>
    <w:sectPr w:rsidR="00392FA9" w:rsidRPr="006E33D1" w:rsidSect="00524703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129E"/>
    <w:multiLevelType w:val="hybridMultilevel"/>
    <w:tmpl w:val="BD0ACA3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7F"/>
    <w:rsid w:val="00021C04"/>
    <w:rsid w:val="00050424"/>
    <w:rsid w:val="00056C7A"/>
    <w:rsid w:val="00062AF6"/>
    <w:rsid w:val="0008191D"/>
    <w:rsid w:val="000B4502"/>
    <w:rsid w:val="000D4976"/>
    <w:rsid w:val="000D7370"/>
    <w:rsid w:val="000E1123"/>
    <w:rsid w:val="00104080"/>
    <w:rsid w:val="001568D0"/>
    <w:rsid w:val="0016165F"/>
    <w:rsid w:val="00217381"/>
    <w:rsid w:val="00242939"/>
    <w:rsid w:val="00257BFB"/>
    <w:rsid w:val="0027307B"/>
    <w:rsid w:val="002E5347"/>
    <w:rsid w:val="002F2CC9"/>
    <w:rsid w:val="003119E4"/>
    <w:rsid w:val="003354B7"/>
    <w:rsid w:val="00392FA9"/>
    <w:rsid w:val="003E79DD"/>
    <w:rsid w:val="00407A5C"/>
    <w:rsid w:val="004413B7"/>
    <w:rsid w:val="004446D3"/>
    <w:rsid w:val="00515218"/>
    <w:rsid w:val="00524703"/>
    <w:rsid w:val="00661CA4"/>
    <w:rsid w:val="006A3EB1"/>
    <w:rsid w:val="006E33D1"/>
    <w:rsid w:val="00714AA5"/>
    <w:rsid w:val="00745C53"/>
    <w:rsid w:val="007D3848"/>
    <w:rsid w:val="007E4C17"/>
    <w:rsid w:val="008359BB"/>
    <w:rsid w:val="0083600B"/>
    <w:rsid w:val="008413B5"/>
    <w:rsid w:val="0086224C"/>
    <w:rsid w:val="008707A9"/>
    <w:rsid w:val="008C398D"/>
    <w:rsid w:val="00915873"/>
    <w:rsid w:val="0095038F"/>
    <w:rsid w:val="00962CE6"/>
    <w:rsid w:val="0096575D"/>
    <w:rsid w:val="00997EC5"/>
    <w:rsid w:val="009F59F5"/>
    <w:rsid w:val="00A072FD"/>
    <w:rsid w:val="00A1111B"/>
    <w:rsid w:val="00A25F03"/>
    <w:rsid w:val="00A40393"/>
    <w:rsid w:val="00AC53D8"/>
    <w:rsid w:val="00B03F7D"/>
    <w:rsid w:val="00B51D1E"/>
    <w:rsid w:val="00B55B55"/>
    <w:rsid w:val="00B55E97"/>
    <w:rsid w:val="00B80AA1"/>
    <w:rsid w:val="00BB13BB"/>
    <w:rsid w:val="00BF007F"/>
    <w:rsid w:val="00C56873"/>
    <w:rsid w:val="00C758D2"/>
    <w:rsid w:val="00CC01A5"/>
    <w:rsid w:val="00CC56E0"/>
    <w:rsid w:val="00D659AA"/>
    <w:rsid w:val="00D76AB2"/>
    <w:rsid w:val="00D87099"/>
    <w:rsid w:val="00E83FEA"/>
    <w:rsid w:val="00E97E1F"/>
    <w:rsid w:val="00EA0B60"/>
    <w:rsid w:val="00EC3A75"/>
    <w:rsid w:val="00F247EB"/>
    <w:rsid w:val="00F32472"/>
    <w:rsid w:val="00FE231F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5547"/>
  <w15:chartTrackingRefBased/>
  <w15:docId w15:val="{A1741F46-631A-4320-92DE-044513D0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73"/>
    <w:pPr>
      <w:spacing w:line="240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10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587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8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873"/>
    <w:rPr>
      <w:rFonts w:asciiTheme="majorHAnsi" w:eastAsiaTheme="majorEastAsia" w:hAnsiTheme="majorHAnsi" w:cstheme="majorBidi"/>
      <w:spacing w:val="-10"/>
      <w:kern w:val="28"/>
      <w:sz w:val="8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10408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408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Sinespaciado">
    <w:name w:val="No Spacing"/>
    <w:uiPriority w:val="1"/>
    <w:qFormat/>
    <w:rsid w:val="00915873"/>
    <w:pPr>
      <w:spacing w:after="0" w:line="240" w:lineRule="auto"/>
    </w:pPr>
    <w:rPr>
      <w:sz w:val="21"/>
    </w:rPr>
  </w:style>
  <w:style w:type="character" w:customStyle="1" w:styleId="Ttulo3Car">
    <w:name w:val="Título 3 Car"/>
    <w:basedOn w:val="Fuentedeprrafopredeter"/>
    <w:link w:val="Ttulo3"/>
    <w:uiPriority w:val="9"/>
    <w:rsid w:val="001040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FE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&#237;n%20Guerrero\AppData\Roaming\Microsoft\Templates\Informe%20(tema%20Urban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Franklin Gothic Heavy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(tema Urbano).dotx</Template>
  <TotalTime>217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Guerrero</dc:creator>
  <cp:keywords/>
  <dc:description/>
  <cp:lastModifiedBy>Martín Guerrero</cp:lastModifiedBy>
  <cp:revision>49</cp:revision>
  <dcterms:created xsi:type="dcterms:W3CDTF">2019-10-15T13:53:00Z</dcterms:created>
  <dcterms:modified xsi:type="dcterms:W3CDTF">2019-11-05T12:40:00Z</dcterms:modified>
</cp:coreProperties>
</file>